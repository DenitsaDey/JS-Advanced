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6138" w14:textId="138F43BF" w:rsidR="00BE1C62" w:rsidRDefault="00BE1C62" w:rsidP="00BE1C62">
      <w:pPr>
        <w:pStyle w:val="Heading1"/>
        <w:jc w:val="center"/>
      </w:pPr>
      <w:r w:rsidRPr="00355FAB">
        <w:t xml:space="preserve">JS Advanced: </w:t>
      </w:r>
      <w:r w:rsidR="009E7140">
        <w:t>Retake</w:t>
      </w:r>
      <w:r w:rsidR="00CA1665">
        <w:t xml:space="preserve"> Exam - </w:t>
      </w:r>
      <w:r w:rsidR="009E7140">
        <w:t>10</w:t>
      </w:r>
      <w:r w:rsidR="00CA1665">
        <w:t>.</w:t>
      </w:r>
      <w:r w:rsidR="009E7140">
        <w:t>12</w:t>
      </w:r>
      <w:r w:rsidR="00CA1665">
        <w:t>.19</w:t>
      </w:r>
    </w:p>
    <w:p w14:paraId="7BD6ECF8" w14:textId="2E3198F4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</w:t>
      </w:r>
      <w:r w:rsidRPr="00875587">
        <w:rPr>
          <w:noProof/>
        </w:rPr>
        <w:t xml:space="preserve">Judge system at </w:t>
      </w:r>
      <w:hyperlink r:id="rId9" w:anchor="2" w:history="1">
        <w:r w:rsidR="00CA1665" w:rsidRPr="00875587">
          <w:rPr>
            <w:rStyle w:val="Hyperlink"/>
            <w:noProof/>
          </w:rPr>
          <w:t>https://judge.softuni.bg/Contests/Compete/Index/</w:t>
        </w:r>
      </w:hyperlink>
      <w:r w:rsidRPr="00875587">
        <w:rPr>
          <w:noProof/>
        </w:rPr>
        <w:t>.</w:t>
      </w:r>
    </w:p>
    <w:p w14:paraId="36DE9482" w14:textId="04717C97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0453CE">
        <w:t>Christmas Dinner</w:t>
      </w:r>
    </w:p>
    <w:p w14:paraId="45357DB4" w14:textId="75644C4C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r w:rsidR="000453CE">
        <w:rPr>
          <w:rFonts w:ascii="Consolas" w:hAnsi="Consolas"/>
        </w:rPr>
        <w:t>ChristmasDinner</w:t>
      </w:r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116707D7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 w:rsidR="000453CE">
        <w:rPr>
          <w:rFonts w:eastAsia="Calibri" w:cs="Calibri"/>
          <w:bCs/>
          <w:color w:val="000000"/>
          <w:kern w:val="2"/>
          <w:sz w:val="22"/>
          <w:lang w:eastAsia="hi-IN"/>
        </w:rPr>
        <w:t>ChristmasDinner</w:t>
      </w:r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</w:t>
      </w:r>
      <w:r w:rsidR="00FD0E41"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class</w:t>
      </w:r>
      <w:r w:rsidR="00FD0E41">
        <w:rPr>
          <w:rFonts w:eastAsia="Calibri" w:cs="Calibri"/>
          <w:b w:val="0"/>
          <w:color w:val="000000"/>
          <w:kern w:val="2"/>
          <w:sz w:val="22"/>
          <w:lang w:eastAsia="hi-IN"/>
        </w:rPr>
        <w:t>, which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r>
        <w:t>constructor()</w:t>
      </w:r>
    </w:p>
    <w:p w14:paraId="7CEA9030" w14:textId="5A5B1499" w:rsidR="007B3757" w:rsidRPr="00A20065" w:rsidRDefault="007B3757" w:rsidP="007B3757">
      <w:pPr>
        <w:rPr>
          <w:lang w:val="bg-BG"/>
        </w:rPr>
      </w:pPr>
      <w:r>
        <w:t xml:space="preserve">Should have these </w:t>
      </w:r>
      <w:r w:rsidR="000453CE">
        <w:rPr>
          <w:b/>
          <w:bCs/>
        </w:rPr>
        <w:t>4</w:t>
      </w:r>
      <w:r w:rsidR="00AC02D8">
        <w:rPr>
          <w:b/>
          <w:bCs/>
        </w:rPr>
        <w:t xml:space="preserve"> </w:t>
      </w:r>
      <w:r>
        <w:t>properties</w:t>
      </w:r>
      <w:r w:rsidR="00A20065">
        <w:rPr>
          <w:lang w:val="bg-BG"/>
        </w:rPr>
        <w:t>:</w:t>
      </w:r>
    </w:p>
    <w:p w14:paraId="6E62DFA1" w14:textId="15B8D2E7" w:rsidR="007B3757" w:rsidRPr="000453CE" w:rsidRDefault="000453CE" w:rsidP="007B3757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budget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-</w:t>
      </w:r>
      <w:r w:rsidR="00FD0E41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 xml:space="preserve">number </w:t>
      </w:r>
      <w:r>
        <w:rPr>
          <w:rFonts w:cstheme="minorHAnsi"/>
        </w:rPr>
        <w:t>-</w:t>
      </w:r>
      <w:r w:rsidRPr="000453CE">
        <w:rPr>
          <w:rFonts w:cstheme="minorHAnsi"/>
        </w:rPr>
        <w:t xml:space="preserve"> comes from the constructor</w:t>
      </w:r>
    </w:p>
    <w:p w14:paraId="1E46B386" w14:textId="369D11E6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dishes</w:t>
      </w:r>
      <w:r w:rsidR="00FD0E41" w:rsidRPr="000453CE">
        <w:rPr>
          <w:rFonts w:cstheme="minorHAnsi"/>
          <w:b/>
          <w:bCs/>
        </w:rPr>
        <w:t xml:space="preserve"> - 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empty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array</w:t>
      </w:r>
    </w:p>
    <w:p w14:paraId="0F7B818A" w14:textId="296EA861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 xml:space="preserve">products - 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empty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array</w:t>
      </w:r>
    </w:p>
    <w:p w14:paraId="1986CC63" w14:textId="5B06F63C" w:rsid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</w:rPr>
      </w:pPr>
      <w:r w:rsidRPr="000453CE">
        <w:rPr>
          <w:rFonts w:cstheme="minorHAnsi"/>
          <w:b/>
          <w:bCs/>
        </w:rPr>
        <w:t xml:space="preserve">guests </w:t>
      </w:r>
      <w:r w:rsidRPr="000453CE">
        <w:rPr>
          <w:rFonts w:cstheme="minorHAnsi"/>
          <w:b/>
        </w:rPr>
        <w:t>-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empty object</w:t>
      </w:r>
    </w:p>
    <w:p w14:paraId="35214E97" w14:textId="03490C54" w:rsidR="000453CE" w:rsidRDefault="000453CE" w:rsidP="000453CE">
      <w:pPr>
        <w:rPr>
          <w:rFonts w:cstheme="minorHAnsi"/>
        </w:rPr>
      </w:pPr>
      <w:r w:rsidRPr="000453CE">
        <w:rPr>
          <w:rFonts w:cstheme="minorHAnsi"/>
          <w:b/>
        </w:rPr>
        <w:t>Important!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Use accessors to validate that the budget (the budget cannot be negative number). If the class is initialized with negative budget throw an error with the following message:</w:t>
      </w:r>
    </w:p>
    <w:p w14:paraId="246A91C3" w14:textId="08E5FA6A" w:rsidR="000453CE" w:rsidRPr="000453CE" w:rsidRDefault="000453CE" w:rsidP="000453CE">
      <w:pPr>
        <w:jc w:val="center"/>
        <w:rPr>
          <w:rFonts w:ascii="Consolas" w:hAnsi="Consolas" w:cstheme="minorHAnsi"/>
          <w:b/>
        </w:rPr>
      </w:pPr>
      <w:r w:rsidRPr="00D2345B">
        <w:t>"</w:t>
      </w:r>
      <w:r w:rsidRPr="000453CE">
        <w:rPr>
          <w:rFonts w:ascii="Consolas" w:hAnsi="Consolas" w:cstheme="minorHAnsi"/>
          <w:b/>
        </w:rPr>
        <w:t>The budget cannot be a negative number</w:t>
      </w:r>
      <w:r w:rsidRPr="00D2345B">
        <w:t>"</w:t>
      </w:r>
    </w:p>
    <w:p w14:paraId="1FA7C769" w14:textId="37494DA9" w:rsidR="007B3757" w:rsidRDefault="000453CE" w:rsidP="005C16FA">
      <w:pPr>
        <w:pStyle w:val="Heading4"/>
      </w:pPr>
      <w:r>
        <w:t>shopping([product]</w:t>
      </w:r>
      <w:r w:rsidR="005C16FA">
        <w:t>)</w:t>
      </w:r>
    </w:p>
    <w:p w14:paraId="0B9A55CF" w14:textId="4B80032C" w:rsidR="00FD0E41" w:rsidRPr="000453CE" w:rsidRDefault="000453CE" w:rsidP="00FD0E41">
      <w:pPr>
        <w:rPr>
          <w:rFonts w:cstheme="minorHAnsi"/>
        </w:rPr>
      </w:pPr>
      <w:r>
        <w:t xml:space="preserve">In this method you should go shopping for the needed products to prepare for the dinner. The </w:t>
      </w:r>
      <w:r w:rsidRPr="000453CE">
        <w:rPr>
          <w:rFonts w:ascii="Consolas" w:hAnsi="Consolas"/>
          <w:b/>
        </w:rPr>
        <w:t>product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will come as an array that has the type of the product and the price for it</w:t>
      </w:r>
    </w:p>
    <w:p w14:paraId="6AF6CAB8" w14:textId="09F5D1E0" w:rsidR="00FD0E41" w:rsidRDefault="000453CE" w:rsidP="00FD0E41">
      <w:pPr>
        <w:pStyle w:val="ListParagraph"/>
        <w:numPr>
          <w:ilvl w:val="0"/>
          <w:numId w:val="37"/>
        </w:numPr>
      </w:pPr>
      <w:r>
        <w:t>If you don’t have enough money to buy the product, you should throw an error</w:t>
      </w:r>
    </w:p>
    <w:p w14:paraId="1326C6EA" w14:textId="3923C2EA" w:rsidR="00FD0E41" w:rsidRDefault="00D2345B" w:rsidP="00D2345B">
      <w:pPr>
        <w:jc w:val="center"/>
        <w:rPr>
          <w:rFonts w:ascii="Consolas" w:hAnsi="Consolas"/>
          <w:b/>
        </w:rPr>
      </w:pPr>
      <w:r w:rsidRPr="00D2345B">
        <w:t>"</w:t>
      </w:r>
      <w:r w:rsidR="000453CE">
        <w:rPr>
          <w:rFonts w:ascii="Consolas" w:hAnsi="Consolas"/>
          <w:b/>
        </w:rPr>
        <w:t>Not enough money to buy this product</w:t>
      </w:r>
      <w:r w:rsidRPr="00D2345B">
        <w:rPr>
          <w:rFonts w:ascii="Consolas" w:hAnsi="Consolas"/>
          <w:b/>
        </w:rPr>
        <w:t>"</w:t>
      </w:r>
    </w:p>
    <w:p w14:paraId="3D1764A4" w14:textId="6CAB3E2D" w:rsidR="00D2345B" w:rsidRDefault="000453CE" w:rsidP="00D2345B">
      <w:pPr>
        <w:pStyle w:val="ListParagraph"/>
        <w:numPr>
          <w:ilvl w:val="0"/>
          <w:numId w:val="37"/>
        </w:numPr>
      </w:pPr>
      <w:r>
        <w:t>Otherwise you should push the type of the p</w:t>
      </w:r>
      <w:r w:rsidR="00126F0F">
        <w:t>roduct in the products array,</w:t>
      </w:r>
      <w:r>
        <w:t xml:space="preserve"> decrease the budge</w:t>
      </w:r>
      <w:r w:rsidR="00126F0F">
        <w:t xml:space="preserve">t with the price of the product and return a message: </w:t>
      </w:r>
    </w:p>
    <w:p w14:paraId="007D23A9" w14:textId="72C53965" w:rsidR="00126F0F" w:rsidRDefault="00126F0F" w:rsidP="00126F0F">
      <w:pPr>
        <w:pStyle w:val="ListParagraph"/>
        <w:jc w:val="center"/>
      </w:pPr>
      <w:r w:rsidRPr="00D2345B">
        <w:t>"</w:t>
      </w:r>
      <w:r w:rsidRPr="00126F0F">
        <w:rPr>
          <w:rFonts w:ascii="Consolas" w:hAnsi="Consolas"/>
          <w:b/>
        </w:rPr>
        <w:t>You have successfully bought {</w:t>
      </w:r>
      <w:r>
        <w:rPr>
          <w:rFonts w:ascii="Consolas" w:hAnsi="Consolas"/>
          <w:b/>
        </w:rPr>
        <w:t>type</w:t>
      </w:r>
      <w:r w:rsidRPr="00126F0F">
        <w:rPr>
          <w:rFonts w:ascii="Consolas" w:hAnsi="Consolas"/>
          <w:b/>
        </w:rPr>
        <w:t>}!</w:t>
      </w:r>
      <w:r w:rsidRPr="00D2345B">
        <w:rPr>
          <w:rFonts w:ascii="Consolas" w:hAnsi="Consolas"/>
          <w:b/>
        </w:rPr>
        <w:t>"</w:t>
      </w:r>
    </w:p>
    <w:p w14:paraId="2B8E5D79" w14:textId="77777777" w:rsidR="00145DE9" w:rsidRDefault="00145DE9" w:rsidP="00145DE9"/>
    <w:p w14:paraId="713B4A00" w14:textId="395C6092" w:rsidR="000234A5" w:rsidRDefault="005B22AC" w:rsidP="00DC7FDA">
      <w:pPr>
        <w:pStyle w:val="Heading4"/>
      </w:pPr>
      <w:r>
        <w:lastRenderedPageBreak/>
        <w:t>recipes</w:t>
      </w:r>
      <w:r w:rsidR="00DC7FDA">
        <w:t>({</w:t>
      </w:r>
      <w:r>
        <w:t>recipe</w:t>
      </w:r>
      <w:r w:rsidR="00DC7FDA">
        <w:t>})</w:t>
      </w:r>
    </w:p>
    <w:p w14:paraId="4752743E" w14:textId="43C8CB21" w:rsidR="007B3757" w:rsidRPr="005B22AC" w:rsidRDefault="005B22AC" w:rsidP="000234A5">
      <w:pPr>
        <w:rPr>
          <w:rFonts w:ascii="Consolas" w:hAnsi="Consolas"/>
          <w:b/>
        </w:rPr>
      </w:pPr>
      <w:r>
        <w:t xml:space="preserve">In this method you will receive a recipe in the following format: </w:t>
      </w:r>
      <w:r w:rsidRPr="005B22AC">
        <w:rPr>
          <w:rFonts w:ascii="Consolas" w:hAnsi="Consolas"/>
          <w:b/>
        </w:rPr>
        <w:t xml:space="preserve">{ recipeName: string, </w:t>
      </w:r>
      <w:r w:rsidRPr="0037629E">
        <w:rPr>
          <w:rFonts w:ascii="Consolas" w:hAnsi="Consolas"/>
          <w:b/>
        </w:rPr>
        <w:t>product</w:t>
      </w:r>
      <w:r w:rsidR="0037629E" w:rsidRPr="0037629E">
        <w:rPr>
          <w:rFonts w:ascii="Consolas" w:hAnsi="Consolas"/>
          <w:b/>
          <w:color w:val="auto"/>
        </w:rPr>
        <w:t>s</w:t>
      </w:r>
      <w:r w:rsidRPr="0037629E">
        <w:rPr>
          <w:rFonts w:ascii="Consolas" w:hAnsi="Consolas"/>
          <w:b/>
        </w:rPr>
        <w:t>List</w:t>
      </w:r>
      <w:r w:rsidRPr="005B22AC">
        <w:rPr>
          <w:rFonts w:ascii="Consolas" w:hAnsi="Consolas"/>
          <w:b/>
        </w:rPr>
        <w:t>: array of strings }</w:t>
      </w:r>
      <w:r w:rsidR="00D2345B" w:rsidRPr="005B22AC">
        <w:rPr>
          <w:rFonts w:ascii="Consolas" w:hAnsi="Consolas"/>
          <w:b/>
        </w:rPr>
        <w:t>.</w:t>
      </w:r>
    </w:p>
    <w:p w14:paraId="2E82C549" w14:textId="1F3F6829" w:rsidR="00CE63EF" w:rsidRPr="00126F0F" w:rsidRDefault="005B22AC" w:rsidP="005B22AC">
      <w:pPr>
        <w:pStyle w:val="ListParagraph"/>
        <w:numPr>
          <w:ilvl w:val="0"/>
          <w:numId w:val="30"/>
        </w:numPr>
        <w:ind w:left="714" w:hanging="357"/>
        <w:rPr>
          <w:rFonts w:ascii="Consolas" w:hAnsi="Consolas"/>
          <w:b/>
        </w:rPr>
      </w:pPr>
      <w:r>
        <w:t xml:space="preserve">The products require to prepare the meal are in contained the </w:t>
      </w:r>
      <w:r w:rsidRPr="005B22AC">
        <w:rPr>
          <w:rFonts w:ascii="Consolas" w:hAnsi="Consolas"/>
          <w:b/>
        </w:rPr>
        <w:t>product</w:t>
      </w:r>
      <w:r w:rsidR="0060219F">
        <w:rPr>
          <w:rFonts w:ascii="Consolas" w:hAnsi="Consolas"/>
          <w:b/>
        </w:rPr>
        <w:t>s</w:t>
      </w:r>
      <w:r w:rsidRPr="005B22AC">
        <w:rPr>
          <w:rFonts w:ascii="Consolas" w:hAnsi="Consolas"/>
          <w:b/>
        </w:rPr>
        <w:t>List</w:t>
      </w:r>
      <w:r>
        <w:t xml:space="preserve">. If all the products from the </w:t>
      </w:r>
      <w:r w:rsidRPr="005B22AC">
        <w:rPr>
          <w:rFonts w:ascii="Consolas" w:hAnsi="Consolas"/>
          <w:b/>
        </w:rPr>
        <w:t>product</w:t>
      </w:r>
      <w:r w:rsidR="008E4135">
        <w:rPr>
          <w:rFonts w:ascii="Consolas" w:hAnsi="Consolas"/>
          <w:b/>
        </w:rPr>
        <w:t>s</w:t>
      </w:r>
      <w:r w:rsidRPr="005B22AC">
        <w:rPr>
          <w:rFonts w:ascii="Consolas" w:hAnsi="Consolas"/>
          <w:b/>
        </w:rPr>
        <w:t>List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are present in the products array you should push an object in the following format: </w:t>
      </w:r>
      <w:r w:rsidRPr="005B22AC">
        <w:rPr>
          <w:rFonts w:ascii="Consolas" w:hAnsi="Consolas"/>
          <w:b/>
        </w:rPr>
        <w:t>{ recipeName, product</w:t>
      </w:r>
      <w:r w:rsidR="008E4135">
        <w:rPr>
          <w:rFonts w:ascii="Consolas" w:hAnsi="Consolas"/>
          <w:b/>
        </w:rPr>
        <w:t>s</w:t>
      </w:r>
      <w:r w:rsidRPr="005B22AC">
        <w:rPr>
          <w:rFonts w:ascii="Consolas" w:hAnsi="Consolas"/>
          <w:b/>
        </w:rPr>
        <w:t>List }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to the dishes</w:t>
      </w:r>
      <w:r w:rsidR="00126F0F">
        <w:rPr>
          <w:rFonts w:cstheme="minorHAnsi"/>
        </w:rPr>
        <w:t xml:space="preserve"> array and return a message:</w:t>
      </w:r>
    </w:p>
    <w:p w14:paraId="50E5A57B" w14:textId="057E534F" w:rsidR="00126F0F" w:rsidRPr="00126F0F" w:rsidRDefault="00126F0F" w:rsidP="00126F0F">
      <w:pPr>
        <w:pStyle w:val="ListParagraph"/>
        <w:jc w:val="center"/>
        <w:rPr>
          <w:rFonts w:ascii="Consolas" w:hAnsi="Consolas" w:cstheme="minorHAnsi"/>
          <w:b/>
        </w:rPr>
      </w:pPr>
      <w:r w:rsidRPr="00D2345B">
        <w:t>"</w:t>
      </w:r>
      <w:r w:rsidRPr="00126F0F">
        <w:rPr>
          <w:rFonts w:ascii="Consolas" w:hAnsi="Consolas" w:cstheme="minorHAnsi"/>
          <w:b/>
        </w:rPr>
        <w:t>{recipeName} has been successfully cooked!</w:t>
      </w:r>
      <w:r w:rsidRPr="00D2345B">
        <w:t>"</w:t>
      </w:r>
    </w:p>
    <w:p w14:paraId="797AF484" w14:textId="77777777" w:rsidR="005B22AC" w:rsidRPr="00CE63EF" w:rsidRDefault="005B22AC" w:rsidP="005B22AC">
      <w:pPr>
        <w:pStyle w:val="ListParagraph"/>
        <w:ind w:left="714"/>
        <w:rPr>
          <w:rFonts w:ascii="Consolas" w:hAnsi="Consolas"/>
          <w:b/>
        </w:rPr>
      </w:pPr>
    </w:p>
    <w:p w14:paraId="7906D506" w14:textId="5CA4DCA0" w:rsidR="00B77113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If one or more products needed to make the meal are absent from the products, throw an error</w:t>
      </w:r>
    </w:p>
    <w:p w14:paraId="486CB944" w14:textId="608CECB0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product</w:t>
      </w:r>
      <w:r w:rsidRPr="00CE63EF">
        <w:rPr>
          <w:rFonts w:ascii="Consolas" w:hAnsi="Consolas"/>
          <w:b/>
        </w:rPr>
        <w:t>"</w:t>
      </w:r>
    </w:p>
    <w:p w14:paraId="159A877B" w14:textId="7F0D6337" w:rsidR="007B3757" w:rsidRDefault="005B22AC" w:rsidP="00A05AC1">
      <w:pPr>
        <w:pStyle w:val="Heading4"/>
      </w:pPr>
      <w:r>
        <w:t>inviteGuests</w:t>
      </w:r>
      <w:r w:rsidR="00A05AC1">
        <w:t>(</w:t>
      </w:r>
      <w:r>
        <w:t>name, dish</w:t>
      </w:r>
      <w:r w:rsidR="00A05AC1">
        <w:t>)</w:t>
      </w:r>
    </w:p>
    <w:p w14:paraId="33787BAE" w14:textId="50CAEA04" w:rsidR="00CE63EF" w:rsidRPr="007270BD" w:rsidRDefault="005B22AC" w:rsidP="00CE63EF">
      <w:r>
        <w:t>In t</w:t>
      </w:r>
      <w:r w:rsidR="00CE63EF">
        <w:t xml:space="preserve">his </w:t>
      </w:r>
      <w:r>
        <w:rPr>
          <w:b/>
          <w:bCs/>
        </w:rPr>
        <w:t>method</w:t>
      </w:r>
      <w:r w:rsidR="00CE63EF">
        <w:t xml:space="preserve"> </w:t>
      </w:r>
      <w:r>
        <w:t>you w</w:t>
      </w:r>
      <w:r w:rsidR="00CE63EF">
        <w:t xml:space="preserve">ould </w:t>
      </w:r>
      <w:r>
        <w:t>invite guests to the dinner</w:t>
      </w:r>
      <w:r w:rsidR="00CE63EF">
        <w:t>.</w:t>
      </w:r>
      <w:r>
        <w:t xml:space="preserve"> The </w:t>
      </w:r>
      <w:r w:rsidRPr="005B22AC">
        <w:rPr>
          <w:rFonts w:ascii="Consolas" w:hAnsi="Consolas"/>
          <w:b/>
        </w:rPr>
        <w:t>name</w:t>
      </w:r>
      <w:r>
        <w:t xml:space="preserve"> is string and so is the </w:t>
      </w:r>
      <w:r w:rsidRPr="005B22AC">
        <w:rPr>
          <w:rFonts w:ascii="Consolas" w:hAnsi="Consolas"/>
          <w:b/>
        </w:rPr>
        <w:t>dish</w:t>
      </w:r>
    </w:p>
    <w:p w14:paraId="302D7F81" w14:textId="03C92EBA" w:rsidR="00CE63EF" w:rsidRPr="00CE63EF" w:rsidRDefault="005B22AC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>If the dish is not present in the dishes array, throw a new error</w:t>
      </w:r>
    </w:p>
    <w:p w14:paraId="5C8141AB" w14:textId="11C6A0AC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dish</w:t>
      </w:r>
      <w:r w:rsidRPr="00CE63EF">
        <w:rPr>
          <w:rFonts w:ascii="Consolas" w:hAnsi="Consolas"/>
          <w:b/>
        </w:rPr>
        <w:t>"</w:t>
      </w:r>
    </w:p>
    <w:p w14:paraId="65C113BC" w14:textId="3D034CC8" w:rsidR="00CE63EF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And i</w:t>
      </w:r>
      <w:r w:rsidR="00CE63EF" w:rsidRPr="00CE63EF">
        <w:rPr>
          <w:bCs/>
        </w:rPr>
        <w:t xml:space="preserve">f the </w:t>
      </w:r>
      <w:r>
        <w:rPr>
          <w:bCs/>
        </w:rPr>
        <w:t>guest is already present in the guest object, throw a new error</w:t>
      </w:r>
      <w:r w:rsidR="00CE63EF">
        <w:rPr>
          <w:bCs/>
        </w:rPr>
        <w:t>:</w:t>
      </w:r>
    </w:p>
    <w:p w14:paraId="738C12C4" w14:textId="7A8F0460" w:rsidR="00CE63EF" w:rsidRDefault="00CE63EF" w:rsidP="00CE63E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This guest has already been invited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5BA7CB89" w14:textId="441EFFD8" w:rsidR="00145DE9" w:rsidRDefault="00145DE9" w:rsidP="00145DE9">
      <w:pPr>
        <w:pStyle w:val="ListParagraph"/>
        <w:numPr>
          <w:ilvl w:val="0"/>
          <w:numId w:val="30"/>
        </w:numPr>
      </w:pPr>
      <w:r>
        <w:t xml:space="preserve">Otherwise create a </w:t>
      </w:r>
      <w:r w:rsidRPr="0037629E">
        <w:rPr>
          <w:b/>
        </w:rPr>
        <w:t>new key and value pair</w:t>
      </w:r>
      <w:r>
        <w:t xml:space="preserve"> to the guest object </w:t>
      </w:r>
      <w:r w:rsidRPr="0037629E">
        <w:t xml:space="preserve">with key the </w:t>
      </w:r>
      <w:r w:rsidRPr="0037629E">
        <w:rPr>
          <w:b/>
        </w:rPr>
        <w:t>name</w:t>
      </w:r>
      <w:r w:rsidRPr="0037629E">
        <w:t xml:space="preserve"> of the guest and </w:t>
      </w:r>
      <w:r w:rsidRPr="0037629E">
        <w:rPr>
          <w:b/>
        </w:rPr>
        <w:t>value - the dish</w:t>
      </w:r>
      <w:r w:rsidR="00126F0F">
        <w:t xml:space="preserve"> </w:t>
      </w:r>
      <w:r w:rsidR="0037629E">
        <w:t xml:space="preserve">in the format: </w:t>
      </w:r>
      <w:r w:rsidR="0037629E" w:rsidRPr="0037629E">
        <w:rPr>
          <w:rFonts w:ascii="Consolas" w:hAnsi="Consolas"/>
          <w:b/>
          <w:color w:val="auto"/>
        </w:rPr>
        <w:t>{ {guestName}: {dish} }</w:t>
      </w:r>
      <w:r w:rsidR="0037629E">
        <w:rPr>
          <w:rFonts w:ascii="Consolas" w:hAnsi="Consolas"/>
          <w:b/>
          <w:color w:val="auto"/>
        </w:rPr>
        <w:t xml:space="preserve"> </w:t>
      </w:r>
      <w:r w:rsidR="00126F0F">
        <w:t xml:space="preserve">and return a message: </w:t>
      </w:r>
    </w:p>
    <w:p w14:paraId="3FFA3864" w14:textId="4C8B018C" w:rsidR="00126F0F" w:rsidRPr="00126F0F" w:rsidRDefault="00126F0F" w:rsidP="00126F0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You have successfully invited </w:t>
      </w:r>
      <w:r w:rsidRPr="00126F0F">
        <w:rPr>
          <w:rFonts w:ascii="Consolas" w:eastAsiaTheme="minorHAnsi" w:hAnsi="Consolas" w:cstheme="minorBidi"/>
          <w:iCs w:val="0"/>
          <w:color w:val="00000A"/>
          <w:sz w:val="22"/>
        </w:rPr>
        <w:t>{name}!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67216D61" w14:textId="14E884A9" w:rsidR="00FD0E41" w:rsidRDefault="00FD0E41" w:rsidP="00FD0E41">
      <w:pPr>
        <w:pStyle w:val="Heading4"/>
      </w:pPr>
      <w:r>
        <w:t>show</w:t>
      </w:r>
      <w:r w:rsidR="00145DE9">
        <w:t>Attendance</w:t>
      </w:r>
      <w:r>
        <w:t>()</w:t>
      </w:r>
    </w:p>
    <w:p w14:paraId="0AB664F9" w14:textId="60D9E534" w:rsidR="00FD0E41" w:rsidRDefault="0055001D" w:rsidP="000004D3">
      <w:r>
        <w:t xml:space="preserve">This function should return a sting with all the </w:t>
      </w:r>
      <w:r w:rsidR="00145DE9">
        <w:t>guest, the dish they are having and the products the dish is made of, separated by a comma and space (product, product) in</w:t>
      </w:r>
      <w:r>
        <w:t xml:space="preserve"> the following format:</w:t>
      </w:r>
    </w:p>
    <w:p w14:paraId="589010BB" w14:textId="1CF351E0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{name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}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2878804B" w14:textId="4473C46F" w:rsidR="00145DE9" w:rsidRDefault="00145DE9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"{name}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7049DCDF" w14:textId="796EBDE9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. . . "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18F54F20" w:rsidR="00E54ACC" w:rsidRDefault="00E54ACC" w:rsidP="00E54ACC">
      <w:pPr>
        <w:rPr>
          <w:b/>
          <w:bCs/>
        </w:rPr>
      </w:pPr>
      <w:r>
        <w:t xml:space="preserve">Submit </w:t>
      </w:r>
      <w:r w:rsidR="007B3757">
        <w:t xml:space="preserve">only your </w:t>
      </w:r>
      <w:r w:rsidR="00145DE9">
        <w:rPr>
          <w:rFonts w:ascii="Consolas" w:hAnsi="Consolas"/>
          <w:b/>
          <w:bCs/>
        </w:rPr>
        <w:t>ChristmasDinner</w:t>
      </w:r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15E937CD" w14:textId="537AA2B6" w:rsidR="00145DE9" w:rsidRDefault="00145DE9" w:rsidP="00E54ACC">
      <w:pPr>
        <w:rPr>
          <w:b/>
          <w:bCs/>
        </w:rPr>
      </w:pPr>
    </w:p>
    <w:p w14:paraId="22C1019A" w14:textId="05670E0A" w:rsidR="00145DE9" w:rsidRDefault="00145DE9" w:rsidP="00E54ACC">
      <w:pPr>
        <w:rPr>
          <w:b/>
          <w:bCs/>
        </w:rPr>
      </w:pPr>
    </w:p>
    <w:p w14:paraId="5D924FA0" w14:textId="08CF5382" w:rsidR="00145DE9" w:rsidRDefault="00145DE9" w:rsidP="00E54ACC">
      <w:pPr>
        <w:rPr>
          <w:b/>
          <w:bCs/>
        </w:rPr>
      </w:pPr>
    </w:p>
    <w:p w14:paraId="14C35B40" w14:textId="39DEF99A" w:rsidR="00145DE9" w:rsidRDefault="00145DE9" w:rsidP="00E54ACC">
      <w:pPr>
        <w:rPr>
          <w:b/>
          <w:bCs/>
        </w:rPr>
      </w:pPr>
    </w:p>
    <w:p w14:paraId="3A1A59B8" w14:textId="77777777" w:rsidR="00145DE9" w:rsidRDefault="00145DE9" w:rsidP="00E54ACC"/>
    <w:p w14:paraId="476E1526" w14:textId="77777777" w:rsidR="00E54ACC" w:rsidRDefault="00E54ACC" w:rsidP="00E54ACC">
      <w:pPr>
        <w:pStyle w:val="Heading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266D2E7" w14:textId="4479E8AA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let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="00710AE3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dinner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="00710AE3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ChristmasDinner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="00B14F4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bg-BG"/>
              </w:rPr>
              <w:t>300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DB5B49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8AF951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dinner.shopping(['Salt', 1]);</w:t>
            </w:r>
          </w:p>
          <w:p w14:paraId="42F6BB9D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dinner.shopping(['Beans', 3]);</w:t>
            </w:r>
          </w:p>
          <w:p w14:paraId="0E885B5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dinner.shopping(['Cabbage', 4]);</w:t>
            </w:r>
          </w:p>
          <w:p w14:paraId="2024E24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dinner.shopping(['Rice', 2]);</w:t>
            </w:r>
          </w:p>
          <w:p w14:paraId="4208ED05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dinner.shopping(['Savory', 1]);</w:t>
            </w:r>
          </w:p>
          <w:p w14:paraId="6B79B9F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dinner.shopping(['Peppers', 1]);</w:t>
            </w:r>
          </w:p>
          <w:p w14:paraId="37E15C08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dinner.shopping(['Fruits', 40]);</w:t>
            </w:r>
          </w:p>
          <w:p w14:paraId="5B946410" w14:textId="2F5E7F42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dinner.shopping(['Honey', 10]);</w:t>
            </w:r>
          </w:p>
          <w:p w14:paraId="5744DD4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6CFACC0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4823340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'Oshav',</w:t>
            </w:r>
          </w:p>
          <w:p w14:paraId="098F575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['Fruits', 'Honey']</w:t>
            </w:r>
          </w:p>
          <w:p w14:paraId="5B1789C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310DDFA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7C49D84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'Folded cabbage leaves filled with rice',</w:t>
            </w:r>
          </w:p>
          <w:p w14:paraId="37FA974C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['Cabbage', 'Rice', 'Salt', 'Savory']</w:t>
            </w:r>
          </w:p>
          <w:p w14:paraId="238B1C59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2ACB3EB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5232287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'Peppers filled with beans',</w:t>
            </w:r>
          </w:p>
          <w:p w14:paraId="6947D86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['Beans', 'Peppers', 'Salt']</w:t>
            </w:r>
          </w:p>
          <w:p w14:paraId="044548C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7105A29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003BE38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dinner.inviteGuests('Ivan', 'Oshav');</w:t>
            </w:r>
          </w:p>
          <w:p w14:paraId="1493CBE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dinner.inviteGuests('Petar', 'Folded cabbage leaves filled with rice');</w:t>
            </w:r>
          </w:p>
          <w:p w14:paraId="0502BA1D" w14:textId="4D0A95FF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dinner.inviteGuests('Georgi', 'Peppers filled with beans');</w:t>
            </w:r>
          </w:p>
          <w:p w14:paraId="2A294196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4814176" w14:textId="54AA8DCF" w:rsidR="00E54ACC" w:rsidRPr="003B3B7E" w:rsidRDefault="00710AE3" w:rsidP="00710AE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console.log(dinner.showAttendance());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55FA5B6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Ivan will eat Oshav, which consists of Fruits, Honey</w:t>
            </w:r>
          </w:p>
          <w:p w14:paraId="31651561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lastRenderedPageBreak/>
              <w:t>Petar will eat Folded cabbage leaves filled with rice, which consists of Cabbage, Rice, Salt, Savory</w:t>
            </w:r>
          </w:p>
          <w:p w14:paraId="35D96C55" w14:textId="0DF1F10D" w:rsidR="00E54ACC" w:rsidRPr="007A5B0E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Georgi will eat Peppers filled with beans, which consists of Beans, Peppers, Salt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801CC" w:rsidRPr="005D770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70976" w14:textId="77777777" w:rsidR="00DC0183" w:rsidRDefault="00DC0183" w:rsidP="004A2906">
      <w:pPr>
        <w:spacing w:before="0" w:after="0" w:line="240" w:lineRule="auto"/>
      </w:pPr>
      <w:r>
        <w:separator/>
      </w:r>
    </w:p>
  </w:endnote>
  <w:endnote w:type="continuationSeparator" w:id="0">
    <w:p w14:paraId="2739C6CA" w14:textId="77777777" w:rsidR="00DC0183" w:rsidRDefault="00DC0183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0341B" w14:textId="77777777" w:rsidR="004A2906" w:rsidRPr="00AC77AD" w:rsidRDefault="004A2906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2268874C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5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5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2268874C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5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5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54A93" w14:textId="77777777" w:rsidR="00DC0183" w:rsidRDefault="00DC0183" w:rsidP="004A2906">
      <w:pPr>
        <w:spacing w:before="0" w:after="0" w:line="240" w:lineRule="auto"/>
      </w:pPr>
      <w:r>
        <w:separator/>
      </w:r>
    </w:p>
  </w:footnote>
  <w:footnote w:type="continuationSeparator" w:id="0">
    <w:p w14:paraId="5F5BD20A" w14:textId="77777777" w:rsidR="00DC0183" w:rsidRDefault="00DC0183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6E93"/>
    <w:multiLevelType w:val="hybridMultilevel"/>
    <w:tmpl w:val="24A083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531B"/>
    <w:multiLevelType w:val="hybridMultilevel"/>
    <w:tmpl w:val="DAC0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7"/>
  </w:num>
  <w:num w:numId="4">
    <w:abstractNumId w:val="29"/>
  </w:num>
  <w:num w:numId="5">
    <w:abstractNumId w:val="22"/>
  </w:num>
  <w:num w:numId="6">
    <w:abstractNumId w:val="5"/>
  </w:num>
  <w:num w:numId="7">
    <w:abstractNumId w:val="19"/>
  </w:num>
  <w:num w:numId="8">
    <w:abstractNumId w:val="0"/>
  </w:num>
  <w:num w:numId="9">
    <w:abstractNumId w:val="14"/>
  </w:num>
  <w:num w:numId="10">
    <w:abstractNumId w:val="32"/>
  </w:num>
  <w:num w:numId="11">
    <w:abstractNumId w:val="35"/>
  </w:num>
  <w:num w:numId="12">
    <w:abstractNumId w:val="23"/>
  </w:num>
  <w:num w:numId="13">
    <w:abstractNumId w:val="17"/>
  </w:num>
  <w:num w:numId="14">
    <w:abstractNumId w:val="24"/>
  </w:num>
  <w:num w:numId="15">
    <w:abstractNumId w:val="36"/>
  </w:num>
  <w:num w:numId="16">
    <w:abstractNumId w:val="31"/>
  </w:num>
  <w:num w:numId="17">
    <w:abstractNumId w:val="8"/>
  </w:num>
  <w:num w:numId="18">
    <w:abstractNumId w:val="11"/>
  </w:num>
  <w:num w:numId="19">
    <w:abstractNumId w:val="33"/>
  </w:num>
  <w:num w:numId="20">
    <w:abstractNumId w:val="1"/>
  </w:num>
  <w:num w:numId="21">
    <w:abstractNumId w:val="30"/>
  </w:num>
  <w:num w:numId="22">
    <w:abstractNumId w:val="6"/>
  </w:num>
  <w:num w:numId="23">
    <w:abstractNumId w:val="20"/>
  </w:num>
  <w:num w:numId="24">
    <w:abstractNumId w:val="10"/>
  </w:num>
  <w:num w:numId="25">
    <w:abstractNumId w:val="3"/>
  </w:num>
  <w:num w:numId="26">
    <w:abstractNumId w:val="13"/>
  </w:num>
  <w:num w:numId="27">
    <w:abstractNumId w:val="4"/>
  </w:num>
  <w:num w:numId="28">
    <w:abstractNumId w:val="25"/>
  </w:num>
  <w:num w:numId="29">
    <w:abstractNumId w:val="34"/>
  </w:num>
  <w:num w:numId="30">
    <w:abstractNumId w:val="18"/>
  </w:num>
  <w:num w:numId="31">
    <w:abstractNumId w:val="15"/>
  </w:num>
  <w:num w:numId="32">
    <w:abstractNumId w:val="2"/>
  </w:num>
  <w:num w:numId="33">
    <w:abstractNumId w:val="21"/>
  </w:num>
  <w:num w:numId="34">
    <w:abstractNumId w:val="12"/>
  </w:num>
  <w:num w:numId="35">
    <w:abstractNumId w:val="9"/>
  </w:num>
  <w:num w:numId="36">
    <w:abstractNumId w:val="2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62"/>
    <w:rsid w:val="000004D3"/>
    <w:rsid w:val="00006720"/>
    <w:rsid w:val="00006989"/>
    <w:rsid w:val="0001594A"/>
    <w:rsid w:val="000234A5"/>
    <w:rsid w:val="00034DFD"/>
    <w:rsid w:val="000453CE"/>
    <w:rsid w:val="00057A7A"/>
    <w:rsid w:val="0007252D"/>
    <w:rsid w:val="00075A22"/>
    <w:rsid w:val="00077464"/>
    <w:rsid w:val="00090D2B"/>
    <w:rsid w:val="000A00A4"/>
    <w:rsid w:val="000A3525"/>
    <w:rsid w:val="0010544B"/>
    <w:rsid w:val="00126F0F"/>
    <w:rsid w:val="00145DE9"/>
    <w:rsid w:val="001D088C"/>
    <w:rsid w:val="001D10CB"/>
    <w:rsid w:val="001E0636"/>
    <w:rsid w:val="00255E45"/>
    <w:rsid w:val="00262A93"/>
    <w:rsid w:val="002B5AD9"/>
    <w:rsid w:val="002B67C1"/>
    <w:rsid w:val="002C1243"/>
    <w:rsid w:val="002D4B77"/>
    <w:rsid w:val="002E6799"/>
    <w:rsid w:val="00307786"/>
    <w:rsid w:val="00334D7D"/>
    <w:rsid w:val="003755A2"/>
    <w:rsid w:val="0037629E"/>
    <w:rsid w:val="003B3B7E"/>
    <w:rsid w:val="003D2253"/>
    <w:rsid w:val="00430535"/>
    <w:rsid w:val="004664D4"/>
    <w:rsid w:val="004720B3"/>
    <w:rsid w:val="004A2906"/>
    <w:rsid w:val="004B6CF5"/>
    <w:rsid w:val="004C79FB"/>
    <w:rsid w:val="004E6FA0"/>
    <w:rsid w:val="004F04F1"/>
    <w:rsid w:val="005244CA"/>
    <w:rsid w:val="005428D5"/>
    <w:rsid w:val="0055001D"/>
    <w:rsid w:val="00584279"/>
    <w:rsid w:val="005B22AC"/>
    <w:rsid w:val="005C16FA"/>
    <w:rsid w:val="005D770E"/>
    <w:rsid w:val="005E0989"/>
    <w:rsid w:val="005E3D14"/>
    <w:rsid w:val="005E488C"/>
    <w:rsid w:val="0060219F"/>
    <w:rsid w:val="00627E3A"/>
    <w:rsid w:val="006420D0"/>
    <w:rsid w:val="006A3611"/>
    <w:rsid w:val="006D3B99"/>
    <w:rsid w:val="006F11AF"/>
    <w:rsid w:val="006F4F7E"/>
    <w:rsid w:val="00710AE3"/>
    <w:rsid w:val="007270BD"/>
    <w:rsid w:val="007937F4"/>
    <w:rsid w:val="007B3757"/>
    <w:rsid w:val="007F5258"/>
    <w:rsid w:val="00820C1E"/>
    <w:rsid w:val="00875587"/>
    <w:rsid w:val="008919BE"/>
    <w:rsid w:val="00894B7D"/>
    <w:rsid w:val="008A0750"/>
    <w:rsid w:val="008E4135"/>
    <w:rsid w:val="00902DB8"/>
    <w:rsid w:val="00922229"/>
    <w:rsid w:val="00937D63"/>
    <w:rsid w:val="009801CC"/>
    <w:rsid w:val="00992FDA"/>
    <w:rsid w:val="009955C8"/>
    <w:rsid w:val="0099608B"/>
    <w:rsid w:val="009B5B11"/>
    <w:rsid w:val="009C304C"/>
    <w:rsid w:val="009E7140"/>
    <w:rsid w:val="009F69CA"/>
    <w:rsid w:val="00A01457"/>
    <w:rsid w:val="00A051A8"/>
    <w:rsid w:val="00A05AC1"/>
    <w:rsid w:val="00A20065"/>
    <w:rsid w:val="00A24E28"/>
    <w:rsid w:val="00A37418"/>
    <w:rsid w:val="00A94F8F"/>
    <w:rsid w:val="00A955D6"/>
    <w:rsid w:val="00AB0A26"/>
    <w:rsid w:val="00AC02D8"/>
    <w:rsid w:val="00AC3289"/>
    <w:rsid w:val="00B14F4A"/>
    <w:rsid w:val="00B470E8"/>
    <w:rsid w:val="00B77113"/>
    <w:rsid w:val="00B94041"/>
    <w:rsid w:val="00BB24A3"/>
    <w:rsid w:val="00BC2B3A"/>
    <w:rsid w:val="00BD3761"/>
    <w:rsid w:val="00BE1C62"/>
    <w:rsid w:val="00C1470B"/>
    <w:rsid w:val="00C60931"/>
    <w:rsid w:val="00C6093F"/>
    <w:rsid w:val="00CA1665"/>
    <w:rsid w:val="00CC01A2"/>
    <w:rsid w:val="00CE63EF"/>
    <w:rsid w:val="00CF4BFD"/>
    <w:rsid w:val="00D00089"/>
    <w:rsid w:val="00D16F95"/>
    <w:rsid w:val="00D2345B"/>
    <w:rsid w:val="00D639DB"/>
    <w:rsid w:val="00D94F74"/>
    <w:rsid w:val="00DC0183"/>
    <w:rsid w:val="00DC7FDA"/>
    <w:rsid w:val="00E07A41"/>
    <w:rsid w:val="00E17B9F"/>
    <w:rsid w:val="00E25F1F"/>
    <w:rsid w:val="00E54ACC"/>
    <w:rsid w:val="00E758D4"/>
    <w:rsid w:val="00E94571"/>
    <w:rsid w:val="00EA42D4"/>
    <w:rsid w:val="00EB5CDE"/>
    <w:rsid w:val="00F13132"/>
    <w:rsid w:val="00F41733"/>
    <w:rsid w:val="00F5313D"/>
    <w:rsid w:val="00FA18B2"/>
    <w:rsid w:val="00FB40A7"/>
    <w:rsid w:val="00FD0E41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5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DE9"/>
    <w:rPr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DE9"/>
    <w:rPr>
      <w:b/>
      <w:bCs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9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74E99-D660-4AFB-A66D-2DB44D335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adrian dey</cp:lastModifiedBy>
  <cp:revision>2</cp:revision>
  <dcterms:created xsi:type="dcterms:W3CDTF">2021-10-08T01:40:00Z</dcterms:created>
  <dcterms:modified xsi:type="dcterms:W3CDTF">2021-10-08T01:40:00Z</dcterms:modified>
</cp:coreProperties>
</file>