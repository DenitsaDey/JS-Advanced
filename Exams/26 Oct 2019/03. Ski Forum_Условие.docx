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522DC104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AC02D8">
        <w:rPr>
          <w:b/>
          <w:bCs/>
        </w:rPr>
        <w:t>3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r>
        <w:t>register</w:t>
      </w:r>
      <w:r w:rsidR="005C16FA">
        <w:t>({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</w:t>
      </w:r>
      <w:proofErr w:type="spellStart"/>
      <w:r>
        <w:t>repeatPassword</w:t>
      </w:r>
      <w:proofErr w:type="spellEnd"/>
      <w:r>
        <w:t>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 xml:space="preserve">Input </w:t>
      </w:r>
      <w:proofErr w:type="spellStart"/>
      <w:r w:rsidRPr="00D2345B">
        <w:rPr>
          <w:rFonts w:ascii="Consolas" w:hAnsi="Consolas"/>
          <w:b/>
        </w:rPr>
        <w:t>can not</w:t>
      </w:r>
      <w:proofErr w:type="spellEnd"/>
      <w:r w:rsidRPr="00D2345B">
        <w:rPr>
          <w:rFonts w:ascii="Consolas" w:hAnsi="Consolas"/>
          <w:b/>
        </w:rPr>
        <w:t xml:space="preserve">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r>
        <w:lastRenderedPageBreak/>
        <w:t>login</w:t>
      </w:r>
      <w:r w:rsidR="00DC7FDA">
        <w:t>({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r>
        <w:t>logout</w:t>
      </w:r>
      <w:r w:rsidR="00A05AC1">
        <w:t>({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proofErr w:type="spellStart"/>
      <w:r>
        <w:t>postQuestion</w:t>
      </w:r>
      <w:proofErr w:type="spellEnd"/>
      <w:r w:rsidR="00A05AC1">
        <w:t>(</w:t>
      </w:r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 xml:space="preserve">new question with id, equal to the private field's id </w:t>
      </w:r>
      <w:proofErr w:type="gramStart"/>
      <w:r w:rsidR="00A37418">
        <w:t>value .Every</w:t>
      </w:r>
      <w:proofErr w:type="gramEnd"/>
      <w:r w:rsidR="00A37418">
        <w:t xml:space="preserve">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proofErr w:type="spellStart"/>
      <w:r>
        <w:lastRenderedPageBreak/>
        <w:t>postAnswer</w:t>
      </w:r>
      <w:proofErr w:type="spellEnd"/>
      <w:r>
        <w:t>({username}, {</w:t>
      </w:r>
      <w:proofErr w:type="spellStart"/>
      <w:r>
        <w:t>questionId</w:t>
      </w:r>
      <w:proofErr w:type="spellEnd"/>
      <w:r>
        <w:t>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proofErr w:type="spellStart"/>
      <w:proofErr w:type="gramStart"/>
      <w:r>
        <w:t>showQuestions</w:t>
      </w:r>
      <w:proofErr w:type="spellEnd"/>
      <w:r>
        <w:t>(</w:t>
      </w:r>
      <w:proofErr w:type="gramEnd"/>
      <w:r>
        <w:t>)</w:t>
      </w:r>
    </w:p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lastRenderedPageBreak/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some@gmail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Stoyan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gram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proofErr w:type="gram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proofErr w:type="gram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peter@gmail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proofErr w:type="spellEnd"/>
            <w:proofErr w:type="gram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gram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lastRenderedPageBreak/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proofErr w:type="spellEnd"/>
            <w:proofErr w:type="gram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proofErr w:type="spellEnd"/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EE56" w14:textId="77777777" w:rsidR="00653614" w:rsidRDefault="00653614" w:rsidP="004A2906">
      <w:pPr>
        <w:spacing w:before="0" w:after="0" w:line="240" w:lineRule="auto"/>
      </w:pPr>
      <w:r>
        <w:separator/>
      </w:r>
    </w:p>
  </w:endnote>
  <w:endnote w:type="continuationSeparator" w:id="0">
    <w:p w14:paraId="3B0190FB" w14:textId="77777777" w:rsidR="00653614" w:rsidRDefault="00653614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8989F34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42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8989F34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42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FEDE" w14:textId="77777777" w:rsidR="00653614" w:rsidRDefault="00653614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D4469EE" w14:textId="77777777" w:rsidR="00653614" w:rsidRDefault="00653614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D10CB"/>
    <w:rsid w:val="001E0636"/>
    <w:rsid w:val="00255E45"/>
    <w:rsid w:val="002B5AD9"/>
    <w:rsid w:val="002B67C1"/>
    <w:rsid w:val="002C1243"/>
    <w:rsid w:val="00307786"/>
    <w:rsid w:val="00334D7D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C16FA"/>
    <w:rsid w:val="005D770E"/>
    <w:rsid w:val="005E3D14"/>
    <w:rsid w:val="005E488C"/>
    <w:rsid w:val="006420D0"/>
    <w:rsid w:val="00653614"/>
    <w:rsid w:val="006A3611"/>
    <w:rsid w:val="006D3B99"/>
    <w:rsid w:val="006F11AF"/>
    <w:rsid w:val="006F4F7E"/>
    <w:rsid w:val="007270BD"/>
    <w:rsid w:val="007937F4"/>
    <w:rsid w:val="007B3757"/>
    <w:rsid w:val="007F5258"/>
    <w:rsid w:val="00820C1E"/>
    <w:rsid w:val="008919BE"/>
    <w:rsid w:val="00894B7D"/>
    <w:rsid w:val="008A0750"/>
    <w:rsid w:val="00902DB8"/>
    <w:rsid w:val="00922229"/>
    <w:rsid w:val="00937D63"/>
    <w:rsid w:val="0095622A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D30E-1788-43E6-A346-5152A537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 dey</cp:lastModifiedBy>
  <cp:revision>2</cp:revision>
  <dcterms:created xsi:type="dcterms:W3CDTF">2021-10-12T06:27:00Z</dcterms:created>
  <dcterms:modified xsi:type="dcterms:W3CDTF">2021-10-12T06:27:00Z</dcterms:modified>
</cp:coreProperties>
</file>