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</w:t>
      </w:r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r w:rsidRPr="004C4441">
        <w:t xml:space="preserve">loadProducts()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"{productName} {productQuantity} {product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( </w:t>
      </w:r>
      <w:r w:rsidR="006C461A" w:rsidRPr="002A6533">
        <w:rPr>
          <w:rFonts w:ascii="Consolas" w:hAnsi="Consolas"/>
          <w:b/>
        </w:rPr>
        <w:t>{product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r w:rsidR="00196447">
        <w:rPr>
          <w:b/>
        </w:rPr>
        <w:t>stockProducts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196447">
        <w:rPr>
          <w:b/>
        </w:rPr>
        <w:t>stockProducts</w:t>
      </w:r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{productQuantity} {productName}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{productQuantity} {productName}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r>
        <w:t>addToMenu</w:t>
      </w:r>
      <w:r w:rsidRPr="00A461E5">
        <w:t>()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 xml:space="preserve">"{productName} {productQuantity}"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ListParagraph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>{meal} is already in the our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r w:rsidRPr="002E30ED">
        <w:t>showTheMenu()</w:t>
      </w:r>
    </w:p>
    <w:p w14:paraId="65F1F4AE" w14:textId="72737129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r w:rsidR="005E1633">
        <w:rPr>
          <w:b/>
        </w:rPr>
        <w:t>return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r w:rsidRPr="00984D7E">
        <w:t>makeTheOrder()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frozenYogurt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03E0" w14:textId="77777777" w:rsidR="00F45DC0" w:rsidRDefault="00F45DC0" w:rsidP="000C4B47">
      <w:pPr>
        <w:spacing w:before="0" w:after="0" w:line="240" w:lineRule="auto"/>
      </w:pPr>
      <w:r>
        <w:separator/>
      </w:r>
    </w:p>
  </w:endnote>
  <w:endnote w:type="continuationSeparator" w:id="0">
    <w:p w14:paraId="0CFD3F5E" w14:textId="77777777" w:rsidR="00F45DC0" w:rsidRDefault="00F45DC0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EFAE7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OUMy0aQCAACE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F3BCE" w14:textId="77777777" w:rsidR="00F45DC0" w:rsidRDefault="00F45DC0" w:rsidP="000C4B47">
      <w:pPr>
        <w:spacing w:before="0" w:after="0" w:line="240" w:lineRule="auto"/>
      </w:pPr>
      <w:r>
        <w:separator/>
      </w:r>
    </w:p>
  </w:footnote>
  <w:footnote w:type="continuationSeparator" w:id="0">
    <w:p w14:paraId="0DB3979F" w14:textId="77777777" w:rsidR="00F45DC0" w:rsidRDefault="00F45DC0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02D7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45DC0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adrian dey</cp:lastModifiedBy>
  <cp:revision>2</cp:revision>
  <dcterms:created xsi:type="dcterms:W3CDTF">2021-10-08T01:50:00Z</dcterms:created>
  <dcterms:modified xsi:type="dcterms:W3CDTF">2021-10-08T01:50:00Z</dcterms:modified>
</cp:coreProperties>
</file>